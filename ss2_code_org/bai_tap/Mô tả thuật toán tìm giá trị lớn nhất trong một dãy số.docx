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6176" w14:textId="77777777" w:rsidR="00000000" w:rsidRDefault="009E5BA6">
      <w:r>
        <w:t>Begin</w:t>
      </w:r>
    </w:p>
    <w:p w14:paraId="0068A02C" w14:textId="77777777" w:rsidR="00000000" w:rsidRDefault="009E5BA6">
      <w:r>
        <w:t>Input n</w:t>
      </w:r>
    </w:p>
    <w:p w14:paraId="48D56338" w14:textId="77777777" w:rsidR="00000000" w:rsidRDefault="009E5BA6">
      <w:r>
        <w:t>Input a</w:t>
      </w:r>
      <w:proofErr w:type="gramStart"/>
      <w:r>
        <w:t>1,a</w:t>
      </w:r>
      <w:proofErr w:type="gramEnd"/>
      <w:r>
        <w:t>2,a3,….an</w:t>
      </w:r>
    </w:p>
    <w:p w14:paraId="3D4C2DC4" w14:textId="77777777" w:rsidR="00000000" w:rsidRDefault="009E5BA6">
      <w:r>
        <w:t xml:space="preserve">While </w:t>
      </w:r>
      <w:proofErr w:type="spellStart"/>
      <w:r>
        <w:t>i</w:t>
      </w:r>
      <w:proofErr w:type="spellEnd"/>
      <w:r>
        <w:t>&lt;N</w:t>
      </w:r>
    </w:p>
    <w:p w14:paraId="2E8498F0" w14:textId="77777777" w:rsidR="00000000" w:rsidRDefault="009E5BA6">
      <w:r>
        <w:t xml:space="preserve">Do </w:t>
      </w:r>
      <w:proofErr w:type="spellStart"/>
      <w:r>
        <w:t>i</w:t>
      </w:r>
      <w:proofErr w:type="spellEnd"/>
      <w:r>
        <w:t>=1</w:t>
      </w:r>
    </w:p>
    <w:p w14:paraId="2FEBF5C5" w14:textId="77777777" w:rsidR="00000000" w:rsidRDefault="009E5BA6">
      <w:r>
        <w:t>If a1=max</w:t>
      </w:r>
    </w:p>
    <w:p w14:paraId="0A406475" w14:textId="77777777" w:rsidR="00000000" w:rsidRDefault="009E5BA6">
      <w:r>
        <w:t>Display “max la a1”</w:t>
      </w:r>
    </w:p>
    <w:p w14:paraId="635A8078" w14:textId="77777777" w:rsidR="00000000" w:rsidRDefault="009E5BA6">
      <w:r>
        <w:t>Else</w:t>
      </w:r>
    </w:p>
    <w:p w14:paraId="21FF5CA1" w14:textId="77777777" w:rsidR="00000000" w:rsidRDefault="009E5BA6">
      <w:proofErr w:type="spellStart"/>
      <w:r>
        <w:t>i</w:t>
      </w:r>
      <w:proofErr w:type="spellEnd"/>
      <w:r>
        <w:t xml:space="preserve"> = i+1</w:t>
      </w:r>
    </w:p>
    <w:p w14:paraId="5C914894" w14:textId="77777777" w:rsidR="00000000" w:rsidRDefault="009E5BA6">
      <w:r>
        <w:t>end</w:t>
      </w:r>
    </w:p>
    <w:p w14:paraId="4C9A4988" w14:textId="77777777" w:rsidR="00000000" w:rsidRDefault="009E5BA6"/>
    <w:p w14:paraId="5603B23C" w14:textId="77777777" w:rsidR="009E5BA6" w:rsidRDefault="009E5BA6">
      <w:r>
        <w:rPr>
          <w:noProof/>
        </w:rPr>
        <w:drawing>
          <wp:inline distT="0" distB="0" distL="0" distR="0" wp14:anchorId="66D97ABE" wp14:editId="4046A7C9">
            <wp:extent cx="4175760" cy="838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84"/>
    <w:rsid w:val="009E5BA6"/>
    <w:rsid w:val="00B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04922"/>
  <w15:chartTrackingRefBased/>
  <w15:docId w15:val="{4DDC116E-0534-4D93-8B59-B1049E3C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Tan Nguyen</cp:lastModifiedBy>
  <cp:revision>2</cp:revision>
  <dcterms:created xsi:type="dcterms:W3CDTF">2022-11-14T11:26:00Z</dcterms:created>
  <dcterms:modified xsi:type="dcterms:W3CDTF">2022-11-14T11:26:00Z</dcterms:modified>
</cp:coreProperties>
</file>