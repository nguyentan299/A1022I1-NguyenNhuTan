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50E3" w14:textId="77777777" w:rsidR="00000000" w:rsidRDefault="00B22F2E"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trong 3 </w:t>
      </w:r>
      <w:proofErr w:type="spellStart"/>
      <w:r>
        <w:t>s</w:t>
      </w:r>
      <w:r>
        <w:t>ố</w:t>
      </w:r>
      <w:proofErr w:type="spellEnd"/>
      <w:r>
        <w:t xml:space="preserve">                                            </w:t>
      </w:r>
      <w:r>
        <w:rPr>
          <w:noProof/>
        </w:rPr>
        <w:drawing>
          <wp:inline distT="0" distB="0" distL="0" distR="0" wp14:anchorId="211E59F3" wp14:editId="246D94D9">
            <wp:extent cx="6583680" cy="705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D3DB" w14:textId="77777777" w:rsidR="00000000" w:rsidRDefault="00B22F2E">
      <w:r>
        <w:t>Begin</w:t>
      </w:r>
    </w:p>
    <w:p w14:paraId="2B2A45A9" w14:textId="77777777" w:rsidR="00000000" w:rsidRDefault="00B22F2E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FBF3AB7" w14:textId="77777777" w:rsidR="00000000" w:rsidRDefault="00B22F2E">
      <w:r>
        <w:t>If a&gt;b and a&gt;c</w:t>
      </w:r>
    </w:p>
    <w:p w14:paraId="363C3B8C" w14:textId="77777777" w:rsidR="00000000" w:rsidRDefault="00B22F2E">
      <w:r>
        <w:t xml:space="preserve">Display “a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14:paraId="3FC5451F" w14:textId="77777777" w:rsidR="00000000" w:rsidRDefault="00B22F2E">
      <w:r>
        <w:t>Else</w:t>
      </w:r>
    </w:p>
    <w:p w14:paraId="0DF9993F" w14:textId="77777777" w:rsidR="00000000" w:rsidRDefault="00B22F2E">
      <w:r>
        <w:t xml:space="preserve">Display “c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14:paraId="3B78B757" w14:textId="77777777" w:rsidR="00B22F2E" w:rsidRDefault="00B22F2E">
      <w:r>
        <w:t>end</w:t>
      </w:r>
    </w:p>
    <w:sectPr w:rsidR="00B2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87"/>
    <w:rsid w:val="006F7A87"/>
    <w:rsid w:val="00B2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157AA"/>
  <w15:chartTrackingRefBased/>
  <w15:docId w15:val="{4DDC116E-0534-4D93-8B59-B1049E3C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Tan Nguyen</cp:lastModifiedBy>
  <cp:revision>2</cp:revision>
  <dcterms:created xsi:type="dcterms:W3CDTF">2022-11-14T11:27:00Z</dcterms:created>
  <dcterms:modified xsi:type="dcterms:W3CDTF">2022-11-14T11:27:00Z</dcterms:modified>
</cp:coreProperties>
</file>