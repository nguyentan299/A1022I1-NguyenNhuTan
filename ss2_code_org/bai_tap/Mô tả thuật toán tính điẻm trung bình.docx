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DFFF" w14:textId="77777777" w:rsidR="00000000" w:rsidRDefault="00F2187A">
      <w:proofErr w:type="spellStart"/>
      <w:r>
        <w:t>Tính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14:paraId="20B7216A" w14:textId="77777777" w:rsidR="00000000" w:rsidRDefault="00F2187A">
      <w:r>
        <w:t>Begin</w:t>
      </w:r>
    </w:p>
    <w:p w14:paraId="2C89A8F0" w14:textId="77777777" w:rsidR="00000000" w:rsidRDefault="00F2187A">
      <w:r>
        <w:t xml:space="preserve">Input </w:t>
      </w:r>
      <w:proofErr w:type="spellStart"/>
      <w:proofErr w:type="gramStart"/>
      <w:r>
        <w:t>math,physics</w:t>
      </w:r>
      <w:proofErr w:type="gramEnd"/>
      <w:r>
        <w:t>,chemistry</w:t>
      </w:r>
      <w:proofErr w:type="spellEnd"/>
    </w:p>
    <w:p w14:paraId="3822D954" w14:textId="77777777" w:rsidR="00000000" w:rsidRDefault="00F2187A">
      <w:r>
        <w:t>Average=(</w:t>
      </w:r>
      <w:proofErr w:type="spellStart"/>
      <w:r>
        <w:t>math+physics+chemistry</w:t>
      </w:r>
      <w:proofErr w:type="spellEnd"/>
      <w:r>
        <w:t>)/3</w:t>
      </w:r>
    </w:p>
    <w:p w14:paraId="2BF832B3" w14:textId="77777777" w:rsidR="00000000" w:rsidRDefault="00F2187A">
      <w:proofErr w:type="spellStart"/>
      <w:proofErr w:type="gramStart"/>
      <w:r>
        <w:t>Display”diem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binh</w:t>
      </w:r>
      <w:proofErr w:type="spellEnd"/>
      <w:r>
        <w:t>”</w:t>
      </w:r>
    </w:p>
    <w:p w14:paraId="6BBDC5EE" w14:textId="77777777" w:rsidR="00000000" w:rsidRDefault="00F2187A">
      <w:r>
        <w:t>end</w:t>
      </w:r>
    </w:p>
    <w:p w14:paraId="6A5F318C" w14:textId="77777777" w:rsidR="00F2187A" w:rsidRDefault="00F2187A">
      <w:r>
        <w:rPr>
          <w:noProof/>
        </w:rPr>
        <w:drawing>
          <wp:inline distT="0" distB="0" distL="0" distR="0" wp14:anchorId="60FCABE3" wp14:editId="585B101C">
            <wp:extent cx="2773680" cy="5913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1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B8"/>
    <w:rsid w:val="009709B8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3D7AD"/>
  <w15:chartTrackingRefBased/>
  <w15:docId w15:val="{4DDC116E-0534-4D93-8B59-B1049E3C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</dc:creator>
  <cp:keywords/>
  <dc:description/>
  <cp:lastModifiedBy>Tan Nguyen</cp:lastModifiedBy>
  <cp:revision>2</cp:revision>
  <dcterms:created xsi:type="dcterms:W3CDTF">2022-11-14T11:27:00Z</dcterms:created>
  <dcterms:modified xsi:type="dcterms:W3CDTF">2022-11-14T11:27:00Z</dcterms:modified>
</cp:coreProperties>
</file>