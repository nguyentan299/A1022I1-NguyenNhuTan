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761F" w14:textId="77777777" w:rsidR="00000000" w:rsidRDefault="001B0662"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</w:p>
    <w:p w14:paraId="08F3516A" w14:textId="77777777" w:rsidR="00000000" w:rsidRDefault="001B0662">
      <w:r>
        <w:t>Begin</w:t>
      </w:r>
    </w:p>
    <w:p w14:paraId="7987144A" w14:textId="77777777" w:rsidR="00000000" w:rsidRDefault="001B0662">
      <w:r>
        <w:t>Input a</w:t>
      </w:r>
    </w:p>
    <w:p w14:paraId="4E225158" w14:textId="77777777" w:rsidR="00000000" w:rsidRDefault="001B0662">
      <w:r>
        <w:t>If a&gt;= 75</w:t>
      </w:r>
    </w:p>
    <w:p w14:paraId="15977D8E" w14:textId="77777777" w:rsidR="00000000" w:rsidRDefault="001B0662">
      <w:r>
        <w:t>Display “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a”</w:t>
      </w:r>
    </w:p>
    <w:p w14:paraId="6FB8693B" w14:textId="77777777" w:rsidR="00000000" w:rsidRDefault="001B0662">
      <w:r>
        <w:t>Else</w:t>
      </w:r>
    </w:p>
    <w:p w14:paraId="10A9E290" w14:textId="77777777" w:rsidR="00000000" w:rsidRDefault="001B0662">
      <w:r>
        <w:t>If a&gt;=60 and a&lt;75</w:t>
      </w:r>
    </w:p>
    <w:p w14:paraId="606577F7" w14:textId="77777777" w:rsidR="00000000" w:rsidRDefault="001B0662">
      <w:r>
        <w:t>Display “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b”</w:t>
      </w:r>
    </w:p>
    <w:p w14:paraId="2FB82DC7" w14:textId="77777777" w:rsidR="00000000" w:rsidRDefault="001B0662">
      <w:r>
        <w:t>Else</w:t>
      </w:r>
    </w:p>
    <w:p w14:paraId="47C0E61D" w14:textId="77777777" w:rsidR="00000000" w:rsidRDefault="001B0662">
      <w:r>
        <w:t>If a&lt;=45 and a&lt;60</w:t>
      </w:r>
    </w:p>
    <w:p w14:paraId="4E48B090" w14:textId="77777777" w:rsidR="00000000" w:rsidRDefault="001B0662">
      <w:r>
        <w:t>Display “</w:t>
      </w:r>
      <w:proofErr w:type="spellStart"/>
      <w:r>
        <w:t>loai</w:t>
      </w:r>
      <w:proofErr w:type="spellEnd"/>
      <w:r>
        <w:t xml:space="preserve"> c”</w:t>
      </w:r>
    </w:p>
    <w:p w14:paraId="55AA6FD5" w14:textId="77777777" w:rsidR="00000000" w:rsidRDefault="001B0662">
      <w:r>
        <w:t>Else</w:t>
      </w:r>
    </w:p>
    <w:p w14:paraId="06913153" w14:textId="77777777" w:rsidR="00000000" w:rsidRDefault="001B0662">
      <w:r>
        <w:t>If a&gt;=35 and a&lt;35</w:t>
      </w:r>
    </w:p>
    <w:p w14:paraId="0B1DE2B2" w14:textId="77777777" w:rsidR="00000000" w:rsidRDefault="001B0662">
      <w:r>
        <w:t>Display “</w:t>
      </w:r>
      <w:proofErr w:type="spellStart"/>
      <w:r>
        <w:t>loai</w:t>
      </w:r>
      <w:proofErr w:type="spellEnd"/>
      <w:r>
        <w:t xml:space="preserve"> d”</w:t>
      </w:r>
    </w:p>
    <w:p w14:paraId="148E7A38" w14:textId="77777777" w:rsidR="00000000" w:rsidRDefault="001B0662">
      <w:r>
        <w:t>Else</w:t>
      </w:r>
    </w:p>
    <w:p w14:paraId="38F3689F" w14:textId="77777777" w:rsidR="00000000" w:rsidRDefault="001B0662">
      <w:r>
        <w:t>If a&lt;35</w:t>
      </w:r>
    </w:p>
    <w:p w14:paraId="6D017107" w14:textId="77777777" w:rsidR="00000000" w:rsidRDefault="001B0662">
      <w:r>
        <w:t>Display “</w:t>
      </w:r>
      <w:proofErr w:type="spellStart"/>
      <w:r>
        <w:t>loai</w:t>
      </w:r>
      <w:proofErr w:type="spellEnd"/>
      <w:r>
        <w:t xml:space="preserve"> e”</w:t>
      </w:r>
    </w:p>
    <w:p w14:paraId="6B5A0E81" w14:textId="77777777" w:rsidR="00000000" w:rsidRDefault="001B0662">
      <w:r>
        <w:t>End</w:t>
      </w:r>
    </w:p>
    <w:p w14:paraId="78EB5987" w14:textId="77777777" w:rsidR="001B0662" w:rsidRDefault="001B0662">
      <w:r>
        <w:rPr>
          <w:noProof/>
        </w:rPr>
        <w:drawing>
          <wp:inline distT="0" distB="0" distL="0" distR="0" wp14:anchorId="77D69B2F" wp14:editId="7F0C3FC0">
            <wp:extent cx="7726680" cy="648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BE"/>
    <w:rsid w:val="001B0662"/>
    <w:rsid w:val="00A7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B4C45"/>
  <w15:chartTrackingRefBased/>
  <w15:docId w15:val="{4DDC116E-0534-4D93-8B59-B1049E3C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Tan Nguyen</cp:lastModifiedBy>
  <cp:revision>2</cp:revision>
  <dcterms:created xsi:type="dcterms:W3CDTF">2022-11-14T11:26:00Z</dcterms:created>
  <dcterms:modified xsi:type="dcterms:W3CDTF">2022-11-14T11:26:00Z</dcterms:modified>
</cp:coreProperties>
</file>